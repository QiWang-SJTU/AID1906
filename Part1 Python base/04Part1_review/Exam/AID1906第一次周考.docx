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3F3F3F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AID1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  <w:t>90</w:t>
      </w:r>
      <w:r>
        <w:rPr>
          <w:rFonts w:hint="default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GB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第一次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  <w:t>周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考试题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选择题（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每题2分，共20分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）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1．Python3中有如下代码： 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x = [1, 'Two', 3, 'Four']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 = x.sort(reverse=False)</w:t>
      </w:r>
      <w:bookmarkStart w:id="2" w:name="_GoBack"/>
      <w:bookmarkEnd w:id="2"/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以上代码执行结果是？（）  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A、[1, 3, 'Four', 'Two']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B、[1, 'Two', 3, 'Four']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C、不能执行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D、以上都不对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2、以下不能创建一个字典的语句是()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A、dict1 = {}                   B、dict2 = { 3 : 5 }         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C、dict3 ={[1,2,3]: “uestc”}      D、dict4 = {(1,2,3): “uestc”}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、有字典：d = {'a': 3, 'b': 2, 'c': 1}，sorted(d)得到的是？（）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A.{'a': 3, 'b': 2, 'c': 1}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B.{'c': 1, 'b': 2, 'a': 3}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C.[1, 2, 3]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D.['a', 'b', 'c']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、Python3交互模式下，执行如下代码：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 = [('b',2), ('a',1), ('c', 1), ('d',4)]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 = a.sort()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print(a, b)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则显示的是？（） 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A.[('a', 1), ('b', 2), ('c', 1), ('d', 4)] [('a', 1), ('b', 2), ('c', 1), ('d', 4)]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B.[('a', 1), ('c', 1), ('b', 2), ('d', 4)] [('a', 1), ('c', 1), ('b', 2), ('d', 4)]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C.[('a', 1), ('b', 2), ('c', 1), ('d', 4)] None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D.[('a', 1), ('c', 1), ('b', 2), ('d', 4)] None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有集合a = {1,2,3,4,5,6}和b = {5, 6, 7, 8, 9}，c = {5, 6}，d =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{5, 6, 7}则下列运算结果为True的是？（）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A.a &lt; b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B.c &lt; a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C.c in b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D.d &gt; d - c | a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、L1 = [1, 2, 3]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L2 = [L1, 4, 5]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L3 = L2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L4 = L3.copy()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L1[1] = 10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L3[1] = 40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L4[2] = 50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以下说法错误的是？（） 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A.L2的值为：[[1, 10, 3], 40, 5]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B.L3的值为：[[1, 10, 3], 40, 5]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C.L4的值为：[[1, 2, 3], 4, 50]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D.L4的值为：[[1, 10, 3], 4, 50]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</w:t>
      </w:r>
      <w:bookmarkStart w:id="0" w:name="OLE_LINK2"/>
      <w:bookmarkStart w:id="1" w:name="OLE_LINK1"/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Python3中，list((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,))的返回值是（）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A.[’a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B.[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C.[(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,)]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D.[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  <w:bookmarkEnd w:id="0"/>
      <w:bookmarkEnd w:id="1"/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、以下可正确执行的是？（） 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A.print('I am' + 20 + 'years old')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B.int(1.5)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C.int('99.1')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D.'abcd' * ‘6’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、S = ‘ABCD-+EFG’则S[-2:-5] 得到的字符串对象是？（）  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A.CDEF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B.FEDC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C.FED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D.‘’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10.以下操作不能得到正确结果的是？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A:str(-3.14)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B: int(-3.14)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C: int('-3.14')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D: float('-3.14')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</w:p>
    <w:p/>
    <w:p>
      <w:pPr>
        <w:numPr>
          <w:ilvl w:val="0"/>
          <w:numId w:val="2"/>
        </w:numPr>
        <w:spacing w:line="400" w:lineRule="exact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填空题（每空1分,共10分）</w:t>
      </w:r>
    </w:p>
    <w:p>
      <w:pPr>
        <w:numPr>
          <w:ilvl w:val="0"/>
          <w:numId w:val="3"/>
        </w:num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highlight w:val="yellow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python序列类型包括____、____、 ___ 三种.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numPr>
          <w:ilvl w:val="0"/>
          <w:numId w:val="3"/>
        </w:num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print(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‘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This float,%-10.5f,has width 10 and precision 5.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% (3.1415926))的输出结果为______。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  </w:t>
      </w:r>
    </w:p>
    <w:p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Python提供用来测试两个变量是否指向同一个对象的操作符是_____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l=[1,2,3],用列表的三种方法去移除 3 这个元素</w:t>
      </w:r>
    </w:p>
    <w:p>
      <w:pPr>
        <w:spacing w:line="400" w:lineRule="exact"/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______ </w:t>
      </w:r>
    </w:p>
    <w:p>
      <w:pPr>
        <w:spacing w:line="400" w:lineRule="exact"/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___</w:t>
      </w:r>
    </w:p>
    <w:p>
      <w:pPr>
        <w:spacing w:line="400" w:lineRule="exact"/>
        <w:ind w:firstLine="480" w:firstLineChars="20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_____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表达式chr(ord(‘a’))的值为_____。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Python3中list(('aaa',))结果是？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eastAsia="zh-CN"/>
        </w:rPr>
        <w:t>（）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/>
    <w:p>
      <w:pPr>
        <w:pStyle w:val="3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程序阅读题（每题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分，共20分）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、阅读下面的代码，写出A1至A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的最终值。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A1 = range(10)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A2 = [i for i in A1 if i%2]</w:t>
      </w:r>
    </w:p>
    <w:p>
      <w:pPr>
        <w:pStyle w:val="8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A3 = [[i,i*i] for i in A1]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、程序的执行结果？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for i in range(2):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for j in range(3):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if j == 2: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break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print(i, j)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3"/>
        <w:widowControl/>
        <w:shd w:val="clear" w:color="auto" w:fill="FFFFFF"/>
        <w:spacing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、按升序合并如下两个list, 并去除重复的元素</w:t>
      </w:r>
    </w:p>
    <w:p>
      <w:pPr>
        <w:pStyle w:val="3"/>
        <w:widowControl/>
        <w:shd w:val="clear" w:color="auto" w:fill="FFFFFF"/>
        <w:spacing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list1 = [2, 3, 8, 4, 9, 5, 6]</w:t>
      </w:r>
    </w:p>
    <w:p>
      <w:pPr>
        <w:pStyle w:val="3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list2 = [5, 6, 10, 17, 11, 2]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程序的执行结果？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x = [0, 1]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 = 0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i, x[i] = 1, 2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print(x)</w:t>
      </w:r>
    </w:p>
    <w:p>
      <w:pPr>
        <w:pStyle w:val="3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  <w:highlight w:val="none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none"/>
        </w:rPr>
        <w:t>简答题（每题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none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none"/>
        </w:rPr>
        <w:t>分，共30分）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highlight w:val="none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highlight w:val="none"/>
          <w:shd w:val="clear" w:color="auto" w:fill="FFFFFF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highlight w:val="none"/>
          <w:shd w:val="clear" w:color="auto" w:fill="FFFFFF"/>
        </w:rPr>
        <w:t>Python中pass语句的作用是什么？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Python里面如何拷贝一个对象？（赋值，浅拷贝，深拷贝的区别）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单引号，双引号，三引号的区别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4.列表的append和extend的区别（从用法，返回值，作用三方面）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5.列表操作包含以下方法，描述方法的功能: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list.append(obj)：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list.count(obj)：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list.extend(seq)：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list.index(obj)：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list.insert(index, 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list.pop(obj=list[-1])：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list.remove(obj)：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list.reverse()：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list.sort([func])：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highlight w:val="yellow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五．编程题（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分/题,共计20分）</w:t>
      </w: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1.现有一个列表alist= ['hello','world']，写一个程序要求实现如下输出：  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index 0：hello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index 1：world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.用range函数生成1-2018年这些年份，存入列表L1，写一个程序，将闰年存入列表L2,将平年存入列表L3.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注：每四年一个闰年，每百年不闰，四百年又为闰年， 即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: 2016年闰年, 2100年非闰年,2400年闰年。</w:t>
      </w:r>
    </w:p>
    <w:p>
      <w:pPr>
        <w:numPr>
          <w:ilvl w:val="0"/>
          <w:numId w:val="5"/>
        </w:numPr>
        <w:spacing w:line="400" w:lineRule="exact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计算一个列表中的最小值（不能利用min函数）</w:t>
      </w:r>
    </w:p>
    <w:p>
      <w:pPr>
        <w:numPr>
          <w:ilvl w:val="0"/>
          <w:numId w:val="5"/>
        </w:numPr>
        <w:spacing w:line="400" w:lineRule="exact"/>
        <w:rPr>
          <w:rFonts w:hint="default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输入三个整数x,y,z，请把这三个数由小到大输出。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986B3"/>
    <w:multiLevelType w:val="singleLevel"/>
    <w:tmpl w:val="355986B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C3F82"/>
    <w:multiLevelType w:val="singleLevel"/>
    <w:tmpl w:val="5A4C3F82"/>
    <w:lvl w:ilvl="0" w:tentative="0">
      <w:start w:val="3"/>
      <w:numFmt w:val="chineseCounting"/>
      <w:suff w:val="nothing"/>
      <w:lvlText w:val="%1．"/>
      <w:lvlJc w:val="left"/>
    </w:lvl>
  </w:abstractNum>
  <w:abstractNum w:abstractNumId="2">
    <w:nsid w:val="5A4C7AED"/>
    <w:multiLevelType w:val="singleLevel"/>
    <w:tmpl w:val="5A4C7AED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A4C7BAC"/>
    <w:multiLevelType w:val="singleLevel"/>
    <w:tmpl w:val="5A4C7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D14AC3"/>
    <w:multiLevelType w:val="multilevel"/>
    <w:tmpl w:val="5ED14A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CA5"/>
    <w:rsid w:val="006A2983"/>
    <w:rsid w:val="00B5070A"/>
    <w:rsid w:val="00E465F9"/>
    <w:rsid w:val="00EE54BE"/>
    <w:rsid w:val="01C2396B"/>
    <w:rsid w:val="024F1892"/>
    <w:rsid w:val="02613F73"/>
    <w:rsid w:val="049B6C4B"/>
    <w:rsid w:val="06311ED7"/>
    <w:rsid w:val="068666D4"/>
    <w:rsid w:val="06DB2A8A"/>
    <w:rsid w:val="083750AB"/>
    <w:rsid w:val="085305E4"/>
    <w:rsid w:val="09122815"/>
    <w:rsid w:val="0DA23626"/>
    <w:rsid w:val="0E1A4540"/>
    <w:rsid w:val="0EF05148"/>
    <w:rsid w:val="0F862E07"/>
    <w:rsid w:val="118348AC"/>
    <w:rsid w:val="138E31CA"/>
    <w:rsid w:val="13C87CA9"/>
    <w:rsid w:val="153E6186"/>
    <w:rsid w:val="15A221F9"/>
    <w:rsid w:val="16F25760"/>
    <w:rsid w:val="171F3CC7"/>
    <w:rsid w:val="18E3089F"/>
    <w:rsid w:val="19FB28F3"/>
    <w:rsid w:val="1AFC53A6"/>
    <w:rsid w:val="1DBF23DE"/>
    <w:rsid w:val="1FA10607"/>
    <w:rsid w:val="2170400C"/>
    <w:rsid w:val="21B506E7"/>
    <w:rsid w:val="240B316C"/>
    <w:rsid w:val="24B909DB"/>
    <w:rsid w:val="24D90C17"/>
    <w:rsid w:val="27213DDE"/>
    <w:rsid w:val="286E12EF"/>
    <w:rsid w:val="29694583"/>
    <w:rsid w:val="2A02471E"/>
    <w:rsid w:val="2B7C5AE9"/>
    <w:rsid w:val="2CF20282"/>
    <w:rsid w:val="2F1300E0"/>
    <w:rsid w:val="30683C7F"/>
    <w:rsid w:val="317A24FB"/>
    <w:rsid w:val="3281064F"/>
    <w:rsid w:val="32F21CEF"/>
    <w:rsid w:val="34C2499B"/>
    <w:rsid w:val="34F038F0"/>
    <w:rsid w:val="35B73866"/>
    <w:rsid w:val="361D49B5"/>
    <w:rsid w:val="391E74FF"/>
    <w:rsid w:val="3A156262"/>
    <w:rsid w:val="3A7A34C6"/>
    <w:rsid w:val="3A884AE7"/>
    <w:rsid w:val="3C185783"/>
    <w:rsid w:val="3D741346"/>
    <w:rsid w:val="3E1B3C3E"/>
    <w:rsid w:val="3E5D0755"/>
    <w:rsid w:val="3EC073AB"/>
    <w:rsid w:val="3F893A8A"/>
    <w:rsid w:val="3FB31F19"/>
    <w:rsid w:val="431746C8"/>
    <w:rsid w:val="435C78A5"/>
    <w:rsid w:val="4391785C"/>
    <w:rsid w:val="444C3F61"/>
    <w:rsid w:val="44924E91"/>
    <w:rsid w:val="451F5AF8"/>
    <w:rsid w:val="457819FD"/>
    <w:rsid w:val="46281D9A"/>
    <w:rsid w:val="47BD1D80"/>
    <w:rsid w:val="47D76D14"/>
    <w:rsid w:val="47F100F6"/>
    <w:rsid w:val="47F1095D"/>
    <w:rsid w:val="48296360"/>
    <w:rsid w:val="497A5C53"/>
    <w:rsid w:val="4982018D"/>
    <w:rsid w:val="4B7102E0"/>
    <w:rsid w:val="4C6C6E01"/>
    <w:rsid w:val="4D2B3318"/>
    <w:rsid w:val="4DF60E59"/>
    <w:rsid w:val="4E7455CA"/>
    <w:rsid w:val="4ED741BF"/>
    <w:rsid w:val="501D24AF"/>
    <w:rsid w:val="52594A0A"/>
    <w:rsid w:val="531C55D6"/>
    <w:rsid w:val="547F5FED"/>
    <w:rsid w:val="55390AF9"/>
    <w:rsid w:val="56741699"/>
    <w:rsid w:val="570D2DEB"/>
    <w:rsid w:val="574D4822"/>
    <w:rsid w:val="57BF36BE"/>
    <w:rsid w:val="58FE6347"/>
    <w:rsid w:val="59382F49"/>
    <w:rsid w:val="59937408"/>
    <w:rsid w:val="5AD90848"/>
    <w:rsid w:val="5B2F276C"/>
    <w:rsid w:val="5BDC7C5E"/>
    <w:rsid w:val="5BF776FB"/>
    <w:rsid w:val="5D461DEC"/>
    <w:rsid w:val="5D7816F3"/>
    <w:rsid w:val="5DB966C4"/>
    <w:rsid w:val="5E0F2803"/>
    <w:rsid w:val="5E793647"/>
    <w:rsid w:val="5F321DD1"/>
    <w:rsid w:val="5F7835A0"/>
    <w:rsid w:val="6000280F"/>
    <w:rsid w:val="60025463"/>
    <w:rsid w:val="60D80FA1"/>
    <w:rsid w:val="611F63EF"/>
    <w:rsid w:val="61232C82"/>
    <w:rsid w:val="61251172"/>
    <w:rsid w:val="64573B4B"/>
    <w:rsid w:val="678A62FD"/>
    <w:rsid w:val="68A30BCB"/>
    <w:rsid w:val="68FC20CA"/>
    <w:rsid w:val="6A83432B"/>
    <w:rsid w:val="6AA9565B"/>
    <w:rsid w:val="6B6A675E"/>
    <w:rsid w:val="6B951269"/>
    <w:rsid w:val="6CAA683F"/>
    <w:rsid w:val="6D535020"/>
    <w:rsid w:val="6E4B2449"/>
    <w:rsid w:val="6EA6333D"/>
    <w:rsid w:val="6FA31DC1"/>
    <w:rsid w:val="703851BF"/>
    <w:rsid w:val="709F6D4D"/>
    <w:rsid w:val="714D762E"/>
    <w:rsid w:val="71A75482"/>
    <w:rsid w:val="731E3FE6"/>
    <w:rsid w:val="74130CB1"/>
    <w:rsid w:val="74AB459D"/>
    <w:rsid w:val="75A1694D"/>
    <w:rsid w:val="76B1101D"/>
    <w:rsid w:val="76D80F5F"/>
    <w:rsid w:val="776F7EE7"/>
    <w:rsid w:val="78C50E5E"/>
    <w:rsid w:val="78E74DA3"/>
    <w:rsid w:val="7A1C2330"/>
    <w:rsid w:val="7AA0120F"/>
    <w:rsid w:val="7AB51E93"/>
    <w:rsid w:val="7B183B84"/>
    <w:rsid w:val="7C07405F"/>
    <w:rsid w:val="7C617BA6"/>
    <w:rsid w:val="7E572EBE"/>
    <w:rsid w:val="7F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7</Pages>
  <Words>547</Words>
  <Characters>3118</Characters>
  <Lines>25</Lines>
  <Paragraphs>7</Paragraphs>
  <TotalTime>0</TotalTime>
  <ScaleCrop>false</ScaleCrop>
  <LinksUpToDate>false</LinksUpToDate>
  <CharactersWithSpaces>3658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2018-08-06T06:43:00Z</dcterms:created>
  <dc:creator>道</dc:creator>
  <cp:lastModifiedBy>Tarena</cp:lastModifiedBy>
  <dcterms:modified xsi:type="dcterms:W3CDTF">2019-07-15T10:53:41Z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