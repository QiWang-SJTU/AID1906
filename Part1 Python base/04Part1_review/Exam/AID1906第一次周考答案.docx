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3F3F3F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AID1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904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第一次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周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考试题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选择题（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每题2分，共20分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）</w:t>
      </w:r>
    </w:p>
    <w:p>
      <w:pPr>
        <w:pStyle w:val="8"/>
        <w:spacing w:line="360" w:lineRule="auto"/>
        <w:ind w:firstLine="0" w:firstLineChars="0"/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DCB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CDBD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>c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1．Python3中有如下代码：  C</w:t>
      </w:r>
      <w:bookmarkStart w:id="2" w:name="_GoBack"/>
      <w:bookmarkEnd w:id="2"/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x = [1, 'Two', 3, 'Four']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x.sort(reverse=False)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以上代码执行结果是？（） 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A、[1, 3, 'Four', 'Two']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B、[1, 'Two', 3, 'Four']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C、不能执行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D、以上都不对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2、以下不能创建一个字典的语句是(C)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A、dict1 = {}                   B、dict2 = { 3 : 5 }         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C、dict3 ={[1,2,3]: “uestc”}      D、dict4 = {(1,2,3): “uestc”}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4、有字典：d = {'a': 3, 'b': 2, 'c': 1}，sorted(d)得到的是？（） D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A.{'a': 3, 'b': 2, 'c': 1}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B.{'c': 1, 'b': 2, 'a': 3}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C.[1, 2, 3]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D.['a', 'b', 'c']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5、Python3交互模式下，执行如下代码：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[('b',2), ('a',1), ('c', 1), ('d',4)]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 = a.sort()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print(a, b)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则显示的是？（）  C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A.[('a', 1), ('b', 2), ('c', 1), ('d', 4)] [('a', 1), ('b', 2), ('c', 1), ('d', 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B.[('a', 1), ('c', 1), ('b', 2), ('d', 4)] [('a', 1), ('c', 1), ('b', 2), ('d', 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C.[('a', 1), ('b', 2), ('c', 1), ('d', 4)] None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D.[('a', 1), ('c', 1), ('b', 2), ('d', 4)] None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6、有集合a = {1,2,3,4,5,6}和b = {5, 6, 7, 8, 9}，c = {5, 6}，d =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{5, 6, 7}则下列运算结果为True的是？（）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A.a &lt;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B.c &lt; a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C.c in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D.d &gt; d - c | a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7、L1 = [1, 2, 3]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L2 = [L1, 4,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 = L2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 = L3.copy()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L1[1] = 10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L3[1] = 40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L4[2] = 50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以下说法错误的是？（）  C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A.L2的值为：[[1, 10, 3], 40,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B.L3的值为：[[1, 10, 3], 40,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C.L4的值为：[[1, 2, 3], 4, 50]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D.L4的值为：[[1, 10, 3], 4, 50]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8、</w:t>
      </w:r>
      <w:bookmarkStart w:id="0" w:name="OLE_LINK1"/>
      <w:bookmarkStart w:id="1" w:name="OLE_LINK2"/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Python3中，list((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,))的返回值是（）D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A.[’a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B.[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C.[(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D.[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  <w:bookmarkEnd w:id="0"/>
      <w:bookmarkEnd w:id="1"/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9、以下可正确执行的是？（） 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A.print('I am' + 20 + 'years old')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B.int(1.5)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C.int('99.1')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D.'abcd' * ‘6’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10、S = ‘ABCD-+EFG’则S[-2:-5] 得到的字符串对象是？（）  D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A.CDEF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B.FEDC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C.FED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D.‘’</w:t>
      </w:r>
    </w:p>
    <w:p>
      <w:pPr>
        <w:pStyle w:val="8"/>
        <w:ind w:firstLine="0" w:firstLineChars="0"/>
        <w:rPr>
          <w:rFonts w:hint="default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/>
          <w:b/>
          <w:bCs/>
          <w:kern w:val="2"/>
          <w:sz w:val="28"/>
          <w:szCs w:val="32"/>
          <w:lang w:val="en-US" w:eastAsia="zh-CN" w:bidi="ar-SA"/>
        </w:rPr>
        <w:t>10,以下操作不能得到正确结果的是？c</w:t>
      </w:r>
    </w:p>
    <w:p>
      <w:pPr>
        <w:pStyle w:val="8"/>
        <w:ind w:left="360" w:firstLine="0" w:firstLineChars="0"/>
        <w:rPr>
          <w:kern w:val="2"/>
          <w:sz w:val="24"/>
          <w:szCs w:val="28"/>
          <w:lang w:val="en-US" w:eastAsia="zh-CN" w:bidi="ar-SA"/>
        </w:rPr>
      </w:pPr>
      <w:r>
        <w:rPr>
          <w:rFonts w:hint="eastAsia"/>
          <w:kern w:val="2"/>
          <w:sz w:val="24"/>
          <w:szCs w:val="28"/>
          <w:lang w:val="en-US" w:eastAsia="zh-CN" w:bidi="ar-SA"/>
        </w:rPr>
        <w:t>A:str(</w:t>
      </w:r>
      <w:r>
        <w:rPr>
          <w:kern w:val="2"/>
          <w:sz w:val="24"/>
          <w:szCs w:val="28"/>
          <w:lang w:val="en-US" w:eastAsia="zh-CN" w:bidi="ar-SA"/>
        </w:rPr>
        <w:t>-3.14)</w:t>
      </w:r>
    </w:p>
    <w:p>
      <w:pPr>
        <w:pStyle w:val="8"/>
        <w:ind w:left="360" w:firstLine="0" w:firstLineChars="0"/>
        <w:rPr>
          <w:rFonts w:hint="eastAsia"/>
          <w:kern w:val="2"/>
          <w:sz w:val="24"/>
          <w:szCs w:val="28"/>
          <w:lang w:val="en-US" w:eastAsia="zh-CN" w:bidi="ar-SA"/>
        </w:rPr>
      </w:pPr>
      <w:r>
        <w:rPr>
          <w:rFonts w:hint="eastAsia"/>
          <w:kern w:val="2"/>
          <w:sz w:val="24"/>
          <w:szCs w:val="28"/>
          <w:lang w:val="en-US" w:eastAsia="zh-CN" w:bidi="ar-SA"/>
        </w:rPr>
        <w:t>B:</w:t>
      </w:r>
      <w:r>
        <w:rPr>
          <w:kern w:val="2"/>
          <w:sz w:val="24"/>
          <w:szCs w:val="28"/>
          <w:lang w:val="en-US" w:eastAsia="zh-CN" w:bidi="ar-SA"/>
        </w:rPr>
        <w:t xml:space="preserve"> int(-3.14)</w:t>
      </w:r>
    </w:p>
    <w:p>
      <w:pPr>
        <w:pStyle w:val="8"/>
        <w:ind w:left="360" w:firstLine="0" w:firstLineChars="0"/>
        <w:rPr>
          <w:rFonts w:hint="eastAsia"/>
          <w:kern w:val="2"/>
          <w:sz w:val="24"/>
          <w:szCs w:val="28"/>
          <w:lang w:val="en-US" w:eastAsia="zh-CN" w:bidi="ar-SA"/>
        </w:rPr>
      </w:pPr>
      <w:r>
        <w:rPr>
          <w:rFonts w:hint="eastAsia"/>
          <w:kern w:val="2"/>
          <w:sz w:val="24"/>
          <w:szCs w:val="28"/>
          <w:lang w:val="en-US" w:eastAsia="zh-CN" w:bidi="ar-SA"/>
        </w:rPr>
        <w:t>C:</w:t>
      </w:r>
      <w:r>
        <w:rPr>
          <w:kern w:val="2"/>
          <w:sz w:val="24"/>
          <w:szCs w:val="28"/>
          <w:lang w:val="en-US" w:eastAsia="zh-CN" w:bidi="ar-SA"/>
        </w:rPr>
        <w:t xml:space="preserve"> int('-3.14')</w:t>
      </w:r>
    </w:p>
    <w:p>
      <w:pPr>
        <w:pStyle w:val="8"/>
        <w:ind w:left="360" w:firstLine="0" w:firstLineChars="0"/>
        <w:rPr>
          <w:rFonts w:hint="eastAsia"/>
          <w:kern w:val="2"/>
          <w:sz w:val="24"/>
          <w:szCs w:val="28"/>
          <w:lang w:val="en-US" w:eastAsia="zh-CN" w:bidi="ar-SA"/>
        </w:rPr>
      </w:pPr>
      <w:r>
        <w:rPr>
          <w:rFonts w:hint="eastAsia"/>
          <w:kern w:val="2"/>
          <w:sz w:val="24"/>
          <w:szCs w:val="28"/>
          <w:lang w:val="en-US" w:eastAsia="zh-CN" w:bidi="ar-SA"/>
        </w:rPr>
        <w:t>D:</w:t>
      </w:r>
      <w:r>
        <w:rPr>
          <w:kern w:val="2"/>
          <w:sz w:val="24"/>
          <w:szCs w:val="28"/>
          <w:lang w:val="en-US" w:eastAsia="zh-CN" w:bidi="ar-SA"/>
        </w:rPr>
        <w:t xml:space="preserve"> float('-3.14')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</w:p>
    <w:p/>
    <w:p>
      <w:pPr>
        <w:numPr>
          <w:ilvl w:val="0"/>
          <w:numId w:val="2"/>
        </w:numPr>
        <w:spacing w:line="400" w:lineRule="exact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填空题（每空1分,共10分）</w:t>
      </w:r>
    </w:p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highlight w:val="yellow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python序列类型包括_列表___、_元组___、 _字符串__ 三种.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print(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‘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This float,%-10.5f,has width 10 and precision 5.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% (3.1415926))的输出结果为______。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   This float,3.14159   ,has width 10 and precision 5.</w:t>
      </w: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Python提供用来测试两个变量是否指向同一个对象的操作符是__is___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l=[1,2,3],用列表的三种方法去移除 3 这个元素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_l.pop()_____ 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_l.remove(3)__</w:t>
      </w:r>
    </w:p>
    <w:p>
      <w:pPr>
        <w:spacing w:line="400" w:lineRule="exact"/>
        <w:ind w:firstLine="480" w:firstLineChars="20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__l[2:]=[]___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表达式chr(ord(‘a’))的值为___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__。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Python3中list(('aaa',))结果是？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[‘aaa’]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eastAsia="zh-CN"/>
        </w:rPr>
        <w:t>）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/>
    <w:p>
      <w:pPr>
        <w:pStyle w:val="3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程序阅读题（每题4分，共20分）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、阅读下面的代码，写出A0，A1至An的最终值。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A0 = dict(zip(('a','b','c','d','e'),(1,2,3,4,5)))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A1 = range(10)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A2 = [i for i in A1 if i%2]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A3 = [[i,i*i] for i in A1]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A0={'e': 5, 'b': 2, 'c': 3, 'd': 4, 'a': 1}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A1=range(0,10)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A3=[[0, 0], [1, 1], [2, 4], [3, 9], [4, 16], [5, 25], [6, 36], [7, 49], [8, 64], [9, 81]]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A2=[1,3,5,7,9]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、程序的执行结果？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i in range(2):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j in range(3):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if j == 2: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break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print(i, j)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0 0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0 1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1 0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1 1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、按升序合并如下两个list, 并去除重复的元素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list1 = [2, 3, 8, 4, 9, 5, 6]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list2 = [5, 6, 10, 17, 11, 2]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L=list1+list2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L=list(set(L))</w:t>
      </w:r>
    </w:p>
    <w:p>
      <w:p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L.sort()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程序的执行结果？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x = [0, 1]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 = 0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i, x[i] = 1, 2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print(x)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eastAsia="zh-CN"/>
        </w:rPr>
        <w:t>答案：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[0, 2]</w:t>
      </w:r>
    </w:p>
    <w:p>
      <w:p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highlight w:val="yellow"/>
          <w:shd w:val="clear" w:color="auto" w:fill="FFFFFF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  <w:highlight w:val="yellow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</w:rPr>
        <w:t>简答题（每题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</w:rPr>
        <w:t>分，共30分）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highlight w:val="yellow"/>
          <w:shd w:val="clear" w:color="auto" w:fill="FFFFFF"/>
        </w:rPr>
      </w:pPr>
    </w:p>
    <w:p>
      <w:pPr>
        <w:pStyle w:val="3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highlight w:val="yellow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、Python里面如何拷贝一个对象？（赋值，浅拷贝，深拷贝的区别）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答：赋值（=），就是创建了对象的一个新的引用，修改其中任意一个变量都会影响到另一个。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浅拷贝：创建一个新的对象，但它包含的是对原始对象中包含项的引用（如果用引用的方式修改其中一个对象，另外一个也会修改改变）{1,完全切片方法；2，工厂函数，如list()；3，copy模块的copy()函数}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深拷贝：创建一个新的对象，并且递归的复制它所包含的对象（修改其中一个，另外一个不会改变）{copy模块的deep.deepcopy()函数}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highlight w:val="yellow"/>
          <w:shd w:val="clear" w:color="auto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Python中pass语句的作用是什么？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答：pass语句不会执行任何操作，一般作为占位符或者创建占位程序，whileFalse:pass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单引号，双引号，三引号的区别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答：单引号和双引号是等效的，如果要换行，需要符号(\),三引号则可以直接换行，并且可以包含注释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如果要表示Let’s go 这个字符串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单引号：s4 = ‘Let\’s go’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双引号：s5 = “Let’s go”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s6 = ‘I realy like“python”!’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这就是单引号和双引号都可以表示字符串的原因了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eastAsia"/>
          <w:lang w:val="en-US" w:eastAsia="zh-CN"/>
        </w:rPr>
        <w:t>列表的append和extend的区别（从用法，返回值，作用三方面）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</w:t>
      </w:r>
      <w:r>
        <w:rPr>
          <w:rFonts w:hint="eastAsia"/>
          <w:color w:val="auto"/>
          <w:lang w:val="en-US" w:eastAsia="zh-CN"/>
        </w:rPr>
        <w:t>列表操作包含以下方法，描述方法的功能: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list.append(obj)：在列表末尾添加新的对象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list.count(obj)：统计某个元素在列表中出现的次数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list.extend(seq)：在列表末尾一次性追加另一个序列中的多个值（用新列表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扩展原来的列表）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list.index(obj)：从列表中找出某个值第一个匹配项的索引位置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list.insert(index, obj)：将对象插入列表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list.pop(obj=list[-1])：移除列表中的一个元素（默认最后一个元素），并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且返回该元素的值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list.remove(obj)：移除列表中某个值的第一个匹配项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list.reverse()：反向列表中元素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list.sort([func])：对原列表进行排序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highlight w:val="yellow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五．编程题（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分/题,共计20分）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1.现有一个列表alist= ['hello','world']，写一个程序要求实现如下输出：  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0：hello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1：world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答案：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alist = ['hello','world']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for x,y in enumerate(alist):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     print('index %s:%s' % (x,y))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.用range函数生成1-2018年这些年份，存入列表L1，写一个程序，将闰年存入列表L2,将平年存入列表L3.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注：每四年一个闰年，每百年不闰，四百年又为闰年， 即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: 2016年闰年, 2100年非闰年,2400年闰年。</w:t>
      </w:r>
    </w:p>
    <w:p>
      <w:pPr>
        <w:spacing w:line="400" w:lineRule="exact"/>
        <w:ind w:firstLine="48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if 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%4==0 and 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%100!=0 or 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%400==0:</w:t>
      </w:r>
    </w:p>
    <w:p>
      <w:pPr>
        <w:spacing w:line="400" w:lineRule="exact"/>
        <w:ind w:firstLine="48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if (i%4==0 and i %100!=0)or(i%100==0 and i%400==0):</w:t>
      </w:r>
    </w:p>
    <w:p>
      <w:pPr>
        <w:numPr>
          <w:ilvl w:val="0"/>
          <w:numId w:val="5"/>
        </w:numPr>
        <w:spacing w:line="400" w:lineRule="exact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计算一个列表中的最小值（不能利用min函数）</w:t>
      </w:r>
    </w:p>
    <w:p>
      <w:pPr>
        <w:numPr>
          <w:ilvl w:val="0"/>
          <w:numId w:val="5"/>
        </w:numPr>
        <w:spacing w:line="400" w:lineRule="exact"/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输入三个整数x,y,z，请把这三个数由小到大输出。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#!/usr/bin/python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 -*- coding: UTF-8 -*-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 = []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i in range(3):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 = int(raw_input('integer:\n'))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l.append(x)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l.sort()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 l</w:t>
      </w:r>
    </w:p>
    <w:p>
      <w:pPr>
        <w:spacing w:line="400" w:lineRule="exact"/>
        <w:ind w:firstLine="42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r>
        <w:rPr>
          <w:rFonts w:hint="eastAsia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86B3"/>
    <w:multiLevelType w:val="singleLevel"/>
    <w:tmpl w:val="355986B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C3F82"/>
    <w:multiLevelType w:val="singleLevel"/>
    <w:tmpl w:val="5A4C3F82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A4C7AED"/>
    <w:multiLevelType w:val="singleLevel"/>
    <w:tmpl w:val="5A4C7AED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A4C7BAC"/>
    <w:multiLevelType w:val="singleLevel"/>
    <w:tmpl w:val="5A4C7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D14AC3"/>
    <w:multiLevelType w:val="multilevel"/>
    <w:tmpl w:val="5ED14A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CA5"/>
    <w:rsid w:val="00B5070A"/>
    <w:rsid w:val="00E465F9"/>
    <w:rsid w:val="00EE54BE"/>
    <w:rsid w:val="013C7236"/>
    <w:rsid w:val="01C2396B"/>
    <w:rsid w:val="02613F73"/>
    <w:rsid w:val="049B6C4B"/>
    <w:rsid w:val="06311ED7"/>
    <w:rsid w:val="068666D4"/>
    <w:rsid w:val="06DB2A8A"/>
    <w:rsid w:val="09162BC5"/>
    <w:rsid w:val="0DA23626"/>
    <w:rsid w:val="0E1A4540"/>
    <w:rsid w:val="0EF05148"/>
    <w:rsid w:val="0F862E07"/>
    <w:rsid w:val="129D7420"/>
    <w:rsid w:val="13C87CA9"/>
    <w:rsid w:val="15A221F9"/>
    <w:rsid w:val="16F25760"/>
    <w:rsid w:val="171F3CC7"/>
    <w:rsid w:val="18E3089F"/>
    <w:rsid w:val="19FB28F3"/>
    <w:rsid w:val="1AFC53A6"/>
    <w:rsid w:val="1DBF23DE"/>
    <w:rsid w:val="1FA10607"/>
    <w:rsid w:val="2170400C"/>
    <w:rsid w:val="21B506E7"/>
    <w:rsid w:val="23BD09BB"/>
    <w:rsid w:val="24B909DB"/>
    <w:rsid w:val="286E12EF"/>
    <w:rsid w:val="29694583"/>
    <w:rsid w:val="2B7C5AE9"/>
    <w:rsid w:val="2F1300E0"/>
    <w:rsid w:val="319B2596"/>
    <w:rsid w:val="3281064F"/>
    <w:rsid w:val="34C2499B"/>
    <w:rsid w:val="361D49B5"/>
    <w:rsid w:val="3A7A34C6"/>
    <w:rsid w:val="3A884AE7"/>
    <w:rsid w:val="3D741346"/>
    <w:rsid w:val="3E1B3C3E"/>
    <w:rsid w:val="3E5D0755"/>
    <w:rsid w:val="3EC073AB"/>
    <w:rsid w:val="3F893A8A"/>
    <w:rsid w:val="431746C8"/>
    <w:rsid w:val="435C78A5"/>
    <w:rsid w:val="4391785C"/>
    <w:rsid w:val="444C3F61"/>
    <w:rsid w:val="44924E91"/>
    <w:rsid w:val="451F5AF8"/>
    <w:rsid w:val="46281D9A"/>
    <w:rsid w:val="47BD1D80"/>
    <w:rsid w:val="47D76D14"/>
    <w:rsid w:val="47F1095D"/>
    <w:rsid w:val="497A5C53"/>
    <w:rsid w:val="4982018D"/>
    <w:rsid w:val="4B7102E0"/>
    <w:rsid w:val="4D2B3318"/>
    <w:rsid w:val="4DF60E59"/>
    <w:rsid w:val="4E7455CA"/>
    <w:rsid w:val="4ED741BF"/>
    <w:rsid w:val="52594A0A"/>
    <w:rsid w:val="547F5FED"/>
    <w:rsid w:val="570D2DEB"/>
    <w:rsid w:val="574D4822"/>
    <w:rsid w:val="57BF36BE"/>
    <w:rsid w:val="59937408"/>
    <w:rsid w:val="5BDC7C5E"/>
    <w:rsid w:val="5BF776FB"/>
    <w:rsid w:val="5D461DEC"/>
    <w:rsid w:val="5DB966C4"/>
    <w:rsid w:val="5E0F2803"/>
    <w:rsid w:val="5F7835A0"/>
    <w:rsid w:val="5FA95940"/>
    <w:rsid w:val="60D80FA1"/>
    <w:rsid w:val="611F63EF"/>
    <w:rsid w:val="61232C82"/>
    <w:rsid w:val="64573B4B"/>
    <w:rsid w:val="68A30BCB"/>
    <w:rsid w:val="68FC20CA"/>
    <w:rsid w:val="6AA9565B"/>
    <w:rsid w:val="6AE913D6"/>
    <w:rsid w:val="6B6A675E"/>
    <w:rsid w:val="6CAA683F"/>
    <w:rsid w:val="6D535020"/>
    <w:rsid w:val="6E4B2449"/>
    <w:rsid w:val="6EA6333D"/>
    <w:rsid w:val="6FA31DC1"/>
    <w:rsid w:val="703851BF"/>
    <w:rsid w:val="709F6D4D"/>
    <w:rsid w:val="71A75482"/>
    <w:rsid w:val="731E3FE6"/>
    <w:rsid w:val="74130CB1"/>
    <w:rsid w:val="74AB459D"/>
    <w:rsid w:val="75A1694D"/>
    <w:rsid w:val="76D80F5F"/>
    <w:rsid w:val="776F7EE7"/>
    <w:rsid w:val="78C50E5E"/>
    <w:rsid w:val="78E74DA3"/>
    <w:rsid w:val="7A1C2330"/>
    <w:rsid w:val="7AA0120F"/>
    <w:rsid w:val="7AB51E93"/>
    <w:rsid w:val="7B183B84"/>
    <w:rsid w:val="7C617BA6"/>
    <w:rsid w:val="7E5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7</Pages>
  <Words>547</Words>
  <Characters>3118</Characters>
  <Lines>25</Lines>
  <Paragraphs>7</Paragraphs>
  <TotalTime>1</TotalTime>
  <ScaleCrop>false</ScaleCrop>
  <LinksUpToDate>false</LinksUpToDate>
  <CharactersWithSpaces>3658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2018-08-06T06:43:00Z</dcterms:created>
  <dc:creator>道</dc:creator>
  <cp:lastModifiedBy>Tarena</cp:lastModifiedBy>
  <dcterms:modified xsi:type="dcterms:W3CDTF">2019-05-07T18:28:41Z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